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AE2" w:rsidRDefault="00DE0FD4">
      <w:pPr>
        <w:pStyle w:val="Title"/>
      </w:pPr>
      <w:sdt>
        <w:sdtPr>
          <w:id w:val="745540532"/>
          <w:placeholder>
            <w:docPart w:val="5FE00B90309A4FAFB4F427AF58FFFBEC"/>
          </w:placeholder>
        </w:sdtPr>
        <w:sdtEndPr/>
        <w:sdtContent>
          <w:r w:rsidR="000B1677">
            <w:t>Capstone Project Meeting</w:t>
          </w:r>
        </w:sdtContent>
      </w:sdt>
      <w:r w:rsidR="004A262A">
        <w:t xml:space="preserve"> |MINUTES</w:t>
      </w:r>
    </w:p>
    <w:p w:rsidR="00D85AE2" w:rsidRDefault="004A262A">
      <w:pPr>
        <w:pStyle w:val="Subtitle"/>
      </w:pPr>
      <w:r>
        <w:t xml:space="preserve">Meeting date | time </w:t>
      </w:r>
      <w:sdt>
        <w:sdtPr>
          <w:rPr>
            <w:rStyle w:val="SubtleEmphasis"/>
          </w:rPr>
          <w:id w:val="-471444906"/>
          <w:placeholder>
            <w:docPart w:val="A1F6C6F90DC547609D4D05DF8DF7B3D8"/>
          </w:placeholder>
          <w:date w:fullDate="2014-09-17T10:30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6C35C0">
            <w:rPr>
              <w:rStyle w:val="SubtleEmphasis"/>
            </w:rPr>
            <w:t>9/17/2014 10:30 AM</w:t>
          </w:r>
        </w:sdtContent>
      </w:sdt>
      <w:r>
        <w:t xml:space="preserve"> | Meeting location </w:t>
      </w:r>
      <w:sdt>
        <w:sdtPr>
          <w:rPr>
            <w:rStyle w:val="SubtleEmphasis"/>
          </w:rPr>
          <w:id w:val="465398058"/>
          <w:placeholder>
            <w:docPart w:val="DC6D8D599E384FECB955A5EA188DE295"/>
          </w:placeholder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0B1677">
            <w:rPr>
              <w:rStyle w:val="SubtleEmphasis"/>
            </w:rPr>
            <w:t xml:space="preserve">Room 101, </w:t>
          </w:r>
          <w:r w:rsidR="000208A9">
            <w:rPr>
              <w:rStyle w:val="SubtleEmphasis"/>
            </w:rPr>
            <w:t>Innovation Building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5400"/>
        <w:gridCol w:w="5400"/>
      </w:tblGrid>
      <w:tr w:rsidR="00D85AE2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407"/>
              <w:gridCol w:w="2983"/>
            </w:tblGrid>
            <w:tr w:rsidR="00D85AE2">
              <w:tc>
                <w:tcPr>
                  <w:tcW w:w="2311" w:type="dxa"/>
                  <w:tcBorders>
                    <w:left w:val="nil"/>
                  </w:tcBorders>
                </w:tcPr>
                <w:p w:rsidR="00D85AE2" w:rsidRDefault="004A262A">
                  <w:pPr>
                    <w:pStyle w:val="Heading3"/>
                    <w:spacing w:after="0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035377F5996D412DB5DF38D6C3F6C85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right w:val="single" w:sz="8" w:space="0" w:color="F07F09" w:themeColor="accent1"/>
                      </w:tcBorders>
                    </w:tcPr>
                    <w:p w:rsidR="00D85AE2" w:rsidRDefault="000B1677" w:rsidP="000B1677">
                      <w:pPr>
                        <w:spacing w:after="0"/>
                      </w:pPr>
                      <w:r>
                        <w:t>Nguyen Huy Hung</w:t>
                      </w:r>
                    </w:p>
                  </w:tc>
                </w:sdtContent>
              </w:sdt>
            </w:tr>
            <w:tr w:rsidR="00D85AE2">
              <w:tc>
                <w:tcPr>
                  <w:tcW w:w="2311" w:type="dxa"/>
                  <w:tcBorders>
                    <w:left w:val="nil"/>
                  </w:tcBorders>
                </w:tcPr>
                <w:p w:rsidR="00D85AE2" w:rsidRDefault="004A262A">
                  <w:pPr>
                    <w:pStyle w:val="Heading3"/>
                    <w:spacing w:after="0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2C4D5B0686E34F178F7E2585FF6B4FDB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right w:val="single" w:sz="8" w:space="0" w:color="F07F09" w:themeColor="accent1"/>
                      </w:tcBorders>
                    </w:tcPr>
                    <w:p w:rsidR="00D85AE2" w:rsidRDefault="000B1677" w:rsidP="002B6FC3">
                      <w:pPr>
                        <w:spacing w:after="0"/>
                      </w:pPr>
                      <w:r>
                        <w:t xml:space="preserve">Capstone Project </w:t>
                      </w:r>
                      <w:r w:rsidR="002B6FC3">
                        <w:t>Plan</w:t>
                      </w:r>
                    </w:p>
                  </w:tc>
                </w:sdtContent>
              </w:sdt>
            </w:tr>
            <w:tr w:rsidR="00D85AE2">
              <w:tc>
                <w:tcPr>
                  <w:tcW w:w="2311" w:type="dxa"/>
                  <w:tcBorders>
                    <w:left w:val="nil"/>
                  </w:tcBorders>
                </w:tcPr>
                <w:p w:rsidR="00D85AE2" w:rsidRDefault="004A262A">
                  <w:pPr>
                    <w:pStyle w:val="Heading3"/>
                    <w:spacing w:after="0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035377F5996D412DB5DF38D6C3F6C85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right w:val="single" w:sz="8" w:space="0" w:color="F07F09" w:themeColor="accent1"/>
                      </w:tcBorders>
                    </w:tcPr>
                    <w:p w:rsidR="00D85AE2" w:rsidRDefault="000B1677" w:rsidP="000B1677">
                      <w:pPr>
                        <w:spacing w:after="0"/>
                      </w:pPr>
                      <w:r>
                        <w:t>N/A</w:t>
                      </w:r>
                    </w:p>
                  </w:tc>
                </w:sdtContent>
              </w:sdt>
            </w:tr>
            <w:tr w:rsidR="00D85AE2">
              <w:tc>
                <w:tcPr>
                  <w:tcW w:w="2311" w:type="dxa"/>
                  <w:tcBorders>
                    <w:left w:val="nil"/>
                  </w:tcBorders>
                </w:tcPr>
                <w:p w:rsidR="00D85AE2" w:rsidRDefault="004A262A">
                  <w:pPr>
                    <w:pStyle w:val="Heading3"/>
                    <w:spacing w:after="0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035377F5996D412DB5DF38D6C3F6C85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right w:val="single" w:sz="8" w:space="0" w:color="F07F09" w:themeColor="accent1"/>
                      </w:tcBorders>
                    </w:tcPr>
                    <w:p w:rsidR="00D85AE2" w:rsidRDefault="000B1677" w:rsidP="000B1677">
                      <w:pPr>
                        <w:spacing w:after="0"/>
                      </w:pPr>
                      <w:r>
                        <w:t>Huynh Tran Minh Nhut</w:t>
                      </w:r>
                    </w:p>
                  </w:tc>
                </w:sdtContent>
              </w:sdt>
            </w:tr>
            <w:tr w:rsidR="00D85AE2">
              <w:tc>
                <w:tcPr>
                  <w:tcW w:w="2311" w:type="dxa"/>
                  <w:tcBorders>
                    <w:left w:val="nil"/>
                  </w:tcBorders>
                </w:tcPr>
                <w:p w:rsidR="00D85AE2" w:rsidRDefault="004A262A">
                  <w:pPr>
                    <w:pStyle w:val="Heading3"/>
                    <w:spacing w:after="0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sdt>
                  <w:sdtPr>
                    <w:id w:val="-90628238"/>
                    <w:placeholder>
                      <w:docPart w:val="035377F5996D412DB5DF38D6C3F6C851"/>
                    </w:placeholder>
                  </w:sdtPr>
                  <w:sdtEndPr/>
                  <w:sdtContent>
                    <w:p w:rsidR="00D85AE2" w:rsidRDefault="000B1677" w:rsidP="000B1677">
                      <w:pPr>
                        <w:spacing w:after="0"/>
                      </w:pPr>
                      <w:r>
                        <w:t>Nguyen Huy Hung</w:t>
                      </w:r>
                    </w:p>
                  </w:sdtContent>
                </w:sdt>
              </w:tc>
            </w:tr>
          </w:tbl>
          <w:p w:rsidR="00D85AE2" w:rsidRDefault="00D85AE2">
            <w:pPr>
              <w:spacing w:after="0"/>
            </w:pPr>
          </w:p>
        </w:tc>
        <w:tc>
          <w:tcPr>
            <w:tcW w:w="5400" w:type="dxa"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5400"/>
            </w:tblGrid>
            <w:tr w:rsidR="00D85AE2">
              <w:tc>
                <w:tcPr>
                  <w:tcW w:w="5361" w:type="dxa"/>
                </w:tcPr>
                <w:p w:rsidR="00D85AE2" w:rsidRDefault="004A262A">
                  <w:pPr>
                    <w:spacing w:after="0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AE13BD43BABE456DBF7C9CF858246EEC"/>
                    </w:placeholder>
                  </w:sdtPr>
                  <w:sdtEndPr/>
                  <w:sdtContent>
                    <w:p w:rsidR="000B1677" w:rsidRDefault="000B1677" w:rsidP="000B1677">
                      <w:pPr>
                        <w:spacing w:after="0"/>
                      </w:pPr>
                      <w:r>
                        <w:t>Nguyen Huy Hung (HungNH)</w:t>
                      </w:r>
                    </w:p>
                    <w:p w:rsidR="000B1677" w:rsidRDefault="000B1677" w:rsidP="000B1677">
                      <w:pPr>
                        <w:spacing w:after="0"/>
                      </w:pPr>
                      <w:r>
                        <w:t>Huynh Tran Minh Nhut (NhutHTM)</w:t>
                      </w:r>
                    </w:p>
                    <w:p w:rsidR="003A4FA8" w:rsidRDefault="000B1677" w:rsidP="000B1677">
                      <w:pPr>
                        <w:spacing w:after="0"/>
                      </w:pPr>
                      <w:r>
                        <w:t>To Dinh Tan (TanTD)</w:t>
                      </w:r>
                    </w:p>
                    <w:p w:rsidR="00D85AE2" w:rsidRDefault="003A4FA8" w:rsidP="000B1677">
                      <w:pPr>
                        <w:spacing w:after="0"/>
                      </w:pPr>
                      <w:r>
                        <w:t>Tran Le Tuan (TuanTL)</w:t>
                      </w:r>
                    </w:p>
                  </w:sdtContent>
                </w:sdt>
              </w:tc>
            </w:tr>
          </w:tbl>
          <w:p w:rsidR="00D85AE2" w:rsidRDefault="00D85AE2">
            <w:pPr>
              <w:spacing w:after="0"/>
            </w:pPr>
          </w:p>
        </w:tc>
      </w:tr>
    </w:tbl>
    <w:p w:rsidR="00D85AE2" w:rsidRDefault="004A262A">
      <w:pPr>
        <w:pStyle w:val="Heading1"/>
      </w:pPr>
      <w:r>
        <w:t>Agenda topics</w:t>
      </w:r>
    </w:p>
    <w:p w:rsidR="00D85AE2" w:rsidRDefault="004A262A">
      <w:pPr>
        <w:pStyle w:val="Subtitle"/>
      </w:pPr>
      <w:r>
        <w:t xml:space="preserve">Time allotted | </w:t>
      </w:r>
      <w:sdt>
        <w:sdtPr>
          <w:rPr>
            <w:rStyle w:val="SubtleEmphasis"/>
          </w:rPr>
          <w:id w:val="252406536"/>
          <w:placeholder>
            <w:docPart w:val="E1B147A9AF31456B98BA5C6BCC721757"/>
          </w:placeholder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0208A9">
            <w:rPr>
              <w:rStyle w:val="SubtleEmphasis"/>
            </w:rPr>
            <w:t>15</w:t>
          </w:r>
          <w:r w:rsidR="005963AB">
            <w:rPr>
              <w:rStyle w:val="SubtleEmphasis"/>
            </w:rPr>
            <w:t>’</w:t>
          </w:r>
        </w:sdtContent>
      </w:sdt>
      <w:r>
        <w:t xml:space="preserve"> | Agenda topic </w:t>
      </w:r>
      <w:sdt>
        <w:sdtPr>
          <w:rPr>
            <w:rStyle w:val="SubtleEmphasis"/>
          </w:rPr>
          <w:id w:val="-1834833282"/>
          <w:placeholder>
            <w:docPart w:val="16095FCF2CDA4ED3A73AC5ED28936A79"/>
          </w:placeholder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5963AB">
            <w:rPr>
              <w:rStyle w:val="SubtleEmphasis"/>
            </w:rPr>
            <w:t>Product Backlog</w:t>
          </w:r>
        </w:sdtContent>
      </w:sdt>
      <w:r>
        <w:t xml:space="preserve"> | Presenter </w:t>
      </w:r>
      <w:sdt>
        <w:sdtPr>
          <w:rPr>
            <w:rStyle w:val="SubtleEmphasis"/>
          </w:rPr>
          <w:id w:val="1143621387"/>
          <w:placeholder>
            <w:docPart w:val="ABDDDCFCAB674D2A8B39C5D61F16B966"/>
          </w:placeholder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0C0C05">
            <w:rPr>
              <w:rStyle w:val="SubtleEmphasis"/>
            </w:rPr>
            <w:t>NhutHTM</w:t>
          </w:r>
        </w:sdtContent>
      </w:sdt>
    </w:p>
    <w:p w:rsidR="00D85AE2" w:rsidRDefault="004A262A">
      <w:r>
        <w:t>Discussion</w:t>
      </w:r>
      <w:r w:rsidR="000B1677">
        <w:t>:</w:t>
      </w:r>
      <w:r>
        <w:t xml:space="preserve"> </w:t>
      </w:r>
      <w:sdt>
        <w:sdtPr>
          <w:id w:val="983351720"/>
          <w:placeholder>
            <w:docPart w:val="4B2618982D0D4D3192FEB13B8856F32B"/>
          </w:placeholder>
        </w:sdtPr>
        <w:sdtEndPr/>
        <w:sdtContent>
          <w:r w:rsidR="000208A9">
            <w:t xml:space="preserve">about </w:t>
          </w:r>
          <w:r w:rsidR="000B1677">
            <w:t>Product Backlog</w:t>
          </w:r>
          <w:r w:rsidR="00950778">
            <w:t xml:space="preserve"> 2</w:t>
          </w:r>
        </w:sdtContent>
      </w:sdt>
    </w:p>
    <w:p w:rsidR="00D85AE2" w:rsidRDefault="004A262A">
      <w:r>
        <w:t>Conclusion</w:t>
      </w:r>
      <w:r w:rsidR="000B1677">
        <w:t>:</w:t>
      </w:r>
      <w:r>
        <w:t xml:space="preserve"> </w:t>
      </w:r>
      <w:sdt>
        <w:sdtPr>
          <w:id w:val="-1232158815"/>
          <w:placeholder>
            <w:docPart w:val="C293AD7148FA4841B4A7271C63059015"/>
          </w:placeholder>
        </w:sdtPr>
        <w:sdtEndPr/>
        <w:sdtContent>
          <w:r w:rsidR="005963AB">
            <w:t>Reviewed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ction items 1"/>
      </w:tblPr>
      <w:tblGrid>
        <w:gridCol w:w="6300"/>
        <w:gridCol w:w="2250"/>
        <w:gridCol w:w="2250"/>
      </w:tblGrid>
      <w:tr w:rsidR="00D85AE2">
        <w:trPr>
          <w:tblHeader/>
        </w:trPr>
        <w:tc>
          <w:tcPr>
            <w:tcW w:w="6300" w:type="dxa"/>
          </w:tcPr>
          <w:p w:rsidR="00D85AE2" w:rsidRDefault="004A262A">
            <w:pPr>
              <w:pStyle w:val="Heading2"/>
              <w:spacing w:after="0"/>
            </w:pPr>
            <w:r>
              <w:t>Action items</w:t>
            </w:r>
          </w:p>
        </w:tc>
        <w:tc>
          <w:tcPr>
            <w:tcW w:w="2250" w:type="dxa"/>
          </w:tcPr>
          <w:p w:rsidR="00D85AE2" w:rsidRDefault="004A262A">
            <w:pPr>
              <w:pStyle w:val="Heading2"/>
              <w:spacing w:after="0"/>
            </w:pPr>
            <w:r>
              <w:t>Person responsible</w:t>
            </w:r>
          </w:p>
        </w:tc>
        <w:tc>
          <w:tcPr>
            <w:tcW w:w="2250" w:type="dxa"/>
          </w:tcPr>
          <w:p w:rsidR="00D85AE2" w:rsidRDefault="004A262A">
            <w:pPr>
              <w:pStyle w:val="Heading2"/>
              <w:spacing w:after="0"/>
            </w:pPr>
            <w:r>
              <w:t>Deadline</w:t>
            </w:r>
          </w:p>
        </w:tc>
      </w:tr>
      <w:tr w:rsidR="00D85AE2">
        <w:sdt>
          <w:sdtPr>
            <w:id w:val="-2051980392"/>
            <w:placeholder>
              <w:docPart w:val="9419A0D867C54B45915A127B9C201660"/>
            </w:placeholder>
          </w:sdtPr>
          <w:sdtEndPr/>
          <w:sdtContent>
            <w:tc>
              <w:tcPr>
                <w:tcW w:w="6300" w:type="dxa"/>
              </w:tcPr>
              <w:p w:rsidR="00D85AE2" w:rsidRDefault="005963AB" w:rsidP="005963AB">
                <w:pPr>
                  <w:spacing w:after="0"/>
                </w:pPr>
                <w:r>
                  <w:t>Product Backlog Sheet</w:t>
                </w:r>
              </w:p>
            </w:tc>
          </w:sdtContent>
        </w:sdt>
        <w:sdt>
          <w:sdtPr>
            <w:id w:val="1861236787"/>
            <w:placeholder>
              <w:docPart w:val="DE73F67D20584C40B660E2EE76D19336"/>
            </w:placeholder>
          </w:sdtPr>
          <w:sdtEndPr/>
          <w:sdtContent>
            <w:tc>
              <w:tcPr>
                <w:tcW w:w="2250" w:type="dxa"/>
              </w:tcPr>
              <w:p w:rsidR="00D85AE2" w:rsidRDefault="005963AB" w:rsidP="005963AB">
                <w:pPr>
                  <w:spacing w:after="0"/>
                </w:pPr>
                <w:r>
                  <w:t>Huynh Tran Minh Nhut</w:t>
                </w:r>
              </w:p>
            </w:tc>
          </w:sdtContent>
        </w:sdt>
        <w:sdt>
          <w:sdtPr>
            <w:id w:val="1322465947"/>
            <w:placeholder>
              <w:docPart w:val="8C7719D1A3E24CAB88F02E327B67BD7E"/>
            </w:placeholder>
            <w:date>
              <w:dateFormat w:val="M/d/yyyy h:mm am/pm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0" w:type="dxa"/>
              </w:tcPr>
              <w:p w:rsidR="00D85AE2" w:rsidRDefault="005963AB" w:rsidP="005963AB">
                <w:pPr>
                  <w:spacing w:after="0"/>
                </w:pPr>
                <w:r>
                  <w:t>N/A</w:t>
                </w:r>
              </w:p>
            </w:tc>
          </w:sdtContent>
        </w:sdt>
      </w:tr>
    </w:tbl>
    <w:p w:rsidR="00D85AE2" w:rsidRDefault="004A262A">
      <w:pPr>
        <w:pStyle w:val="Subtitle"/>
      </w:pPr>
      <w:r>
        <w:t xml:space="preserve">Time allotted | </w:t>
      </w:r>
      <w:sdt>
        <w:sdtPr>
          <w:rPr>
            <w:rStyle w:val="SubtleEmphasis"/>
          </w:rPr>
          <w:id w:val="-1825570311"/>
          <w:placeholder>
            <w:docPart w:val="E1B147A9AF31456B98BA5C6BCC721757"/>
          </w:placeholder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0208A9">
            <w:rPr>
              <w:rStyle w:val="SubtleEmphasis"/>
            </w:rPr>
            <w:t>15</w:t>
          </w:r>
          <w:r w:rsidR="005963AB">
            <w:rPr>
              <w:rStyle w:val="SubtleEmphasis"/>
            </w:rPr>
            <w:t>’</w:t>
          </w:r>
        </w:sdtContent>
      </w:sdt>
      <w:r>
        <w:t xml:space="preserve"> | Agenda topic </w:t>
      </w:r>
      <w:sdt>
        <w:sdtPr>
          <w:rPr>
            <w:rStyle w:val="SubtleEmphasis"/>
          </w:rPr>
          <w:id w:val="-155380706"/>
          <w:placeholder>
            <w:docPart w:val="16095FCF2CDA4ED3A73AC5ED28936A79"/>
          </w:placeholder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5963AB">
            <w:rPr>
              <w:rStyle w:val="SubtleEmphasis"/>
            </w:rPr>
            <w:t>Sprint Backlog</w:t>
          </w:r>
        </w:sdtContent>
      </w:sdt>
      <w:r>
        <w:t xml:space="preserve"> | Presenter </w:t>
      </w:r>
      <w:sdt>
        <w:sdtPr>
          <w:rPr>
            <w:rStyle w:val="SubtleEmphasis"/>
          </w:rPr>
          <w:id w:val="396180210"/>
          <w:placeholder>
            <w:docPart w:val="ABDDDCFCAB674D2A8B39C5D61F16B966"/>
          </w:placeholder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0C0C05">
            <w:rPr>
              <w:rStyle w:val="SubtleEmphasis"/>
            </w:rPr>
            <w:t>NhutHTM</w:t>
          </w:r>
        </w:sdtContent>
      </w:sdt>
    </w:p>
    <w:p w:rsidR="00D85AE2" w:rsidRDefault="004A262A">
      <w:r>
        <w:t xml:space="preserve">Discussion </w:t>
      </w:r>
      <w:sdt>
        <w:sdtPr>
          <w:id w:val="-1280257872"/>
          <w:placeholder>
            <w:docPart w:val="4B2618982D0D4D3192FEB13B8856F32B"/>
          </w:placeholder>
        </w:sdtPr>
        <w:sdtEndPr/>
        <w:sdtContent>
          <w:r w:rsidR="000208A9">
            <w:t xml:space="preserve">about </w:t>
          </w:r>
          <w:r w:rsidR="005963AB">
            <w:t>Sprint Backlog</w:t>
          </w:r>
          <w:r w:rsidR="00950778">
            <w:t xml:space="preserve"> 2</w:t>
          </w:r>
        </w:sdtContent>
      </w:sdt>
    </w:p>
    <w:p w:rsidR="00D85AE2" w:rsidRDefault="004A262A">
      <w:r>
        <w:t xml:space="preserve">Conclusion </w:t>
      </w:r>
      <w:sdt>
        <w:sdtPr>
          <w:id w:val="1406334029"/>
          <w:placeholder>
            <w:docPart w:val="C293AD7148FA4841B4A7271C63059015"/>
          </w:placeholder>
        </w:sdtPr>
        <w:sdtEndPr/>
        <w:sdtContent>
          <w:r w:rsidR="00FA41D8">
            <w:t>A</w:t>
          </w:r>
          <w:r w:rsidR="00792631">
            <w:t>dd</w:t>
          </w:r>
          <w:r w:rsidR="009950EA">
            <w:t xml:space="preserve"> new</w:t>
          </w:r>
          <w:r w:rsidR="00792631">
            <w:t xml:space="preserve"> task</w:t>
          </w:r>
          <w:r w:rsidR="005963AB">
            <w:t>.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ction items 1"/>
      </w:tblPr>
      <w:tblGrid>
        <w:gridCol w:w="6300"/>
        <w:gridCol w:w="2250"/>
        <w:gridCol w:w="2250"/>
      </w:tblGrid>
      <w:tr w:rsidR="00D85AE2">
        <w:trPr>
          <w:tblHeader/>
        </w:trPr>
        <w:tc>
          <w:tcPr>
            <w:tcW w:w="6300" w:type="dxa"/>
          </w:tcPr>
          <w:p w:rsidR="00D85AE2" w:rsidRDefault="004A262A">
            <w:pPr>
              <w:pStyle w:val="Heading2"/>
              <w:spacing w:after="0"/>
            </w:pPr>
            <w:r>
              <w:t>Action items</w:t>
            </w:r>
          </w:p>
        </w:tc>
        <w:tc>
          <w:tcPr>
            <w:tcW w:w="2250" w:type="dxa"/>
          </w:tcPr>
          <w:p w:rsidR="00D85AE2" w:rsidRDefault="004A262A">
            <w:pPr>
              <w:pStyle w:val="Heading2"/>
              <w:spacing w:after="0"/>
            </w:pPr>
            <w:r>
              <w:t>Person responsible</w:t>
            </w:r>
          </w:p>
        </w:tc>
        <w:tc>
          <w:tcPr>
            <w:tcW w:w="2250" w:type="dxa"/>
          </w:tcPr>
          <w:p w:rsidR="00D85AE2" w:rsidRDefault="004A262A">
            <w:pPr>
              <w:pStyle w:val="Heading2"/>
              <w:spacing w:after="0"/>
            </w:pPr>
            <w:r>
              <w:t>Deadline</w:t>
            </w:r>
          </w:p>
        </w:tc>
      </w:tr>
      <w:tr w:rsidR="00D85AE2">
        <w:sdt>
          <w:sdtPr>
            <w:id w:val="-1863120503"/>
            <w:placeholder>
              <w:docPart w:val="9419A0D867C54B45915A127B9C201660"/>
            </w:placeholder>
          </w:sdtPr>
          <w:sdtEndPr/>
          <w:sdtContent>
            <w:tc>
              <w:tcPr>
                <w:tcW w:w="6300" w:type="dxa"/>
              </w:tcPr>
              <w:p w:rsidR="00D85AE2" w:rsidRDefault="005963AB" w:rsidP="005963AB">
                <w:pPr>
                  <w:spacing w:after="0"/>
                </w:pPr>
                <w:r>
                  <w:t>Sprint Backlog Sheet</w:t>
                </w:r>
              </w:p>
            </w:tc>
          </w:sdtContent>
        </w:sdt>
        <w:sdt>
          <w:sdtPr>
            <w:id w:val="280078086"/>
            <w:placeholder>
              <w:docPart w:val="DE73F67D20584C40B660E2EE76D19336"/>
            </w:placeholder>
          </w:sdtPr>
          <w:sdtEndPr/>
          <w:sdtContent>
            <w:tc>
              <w:tcPr>
                <w:tcW w:w="2250" w:type="dxa"/>
              </w:tcPr>
              <w:p w:rsidR="00D85AE2" w:rsidRDefault="000C0C05" w:rsidP="000C0C05">
                <w:pPr>
                  <w:spacing w:after="0"/>
                </w:pPr>
                <w:r>
                  <w:t>NhutHTM</w:t>
                </w:r>
              </w:p>
            </w:tc>
          </w:sdtContent>
        </w:sdt>
        <w:sdt>
          <w:sdtPr>
            <w:id w:val="-175120888"/>
            <w:placeholder>
              <w:docPart w:val="8C7719D1A3E24CAB88F02E327B67BD7E"/>
            </w:placeholder>
            <w:date w:fullDate="2014-09-15T10:30:00Z">
              <w:dateFormat w:val="M/d/yyyy h:mm am/pm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0" w:type="dxa"/>
              </w:tcPr>
              <w:p w:rsidR="00D85AE2" w:rsidRDefault="000208A9" w:rsidP="000208A9">
                <w:pPr>
                  <w:spacing w:after="0"/>
                </w:pPr>
                <w:r>
                  <w:t>9/15/2014 10:30 AM</w:t>
                </w:r>
              </w:p>
            </w:tc>
          </w:sdtContent>
        </w:sdt>
      </w:tr>
    </w:tbl>
    <w:p w:rsidR="00D85AE2" w:rsidRDefault="004A262A">
      <w:pPr>
        <w:pStyle w:val="Subtitle"/>
      </w:pPr>
      <w:r>
        <w:t xml:space="preserve">Time allotted | </w:t>
      </w:r>
      <w:sdt>
        <w:sdtPr>
          <w:rPr>
            <w:rStyle w:val="SubtleEmphasis"/>
          </w:rPr>
          <w:id w:val="-787192814"/>
          <w:placeholder>
            <w:docPart w:val="E1B147A9AF31456B98BA5C6BCC721757"/>
          </w:placeholder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0208A9">
            <w:rPr>
              <w:rStyle w:val="SubtleEmphasis"/>
            </w:rPr>
            <w:t>15</w:t>
          </w:r>
          <w:r w:rsidR="005963AB">
            <w:rPr>
              <w:rStyle w:val="SubtleEmphasis"/>
            </w:rPr>
            <w:t>’</w:t>
          </w:r>
        </w:sdtContent>
      </w:sdt>
      <w:r>
        <w:t xml:space="preserve"> | Agenda topic </w:t>
      </w:r>
      <w:sdt>
        <w:sdtPr>
          <w:rPr>
            <w:rStyle w:val="SubtleEmphasis"/>
          </w:rPr>
          <w:id w:val="1436948575"/>
          <w:placeholder>
            <w:docPart w:val="16095FCF2CDA4ED3A73AC5ED28936A79"/>
          </w:placeholder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5963AB">
            <w:rPr>
              <w:rStyle w:val="SubtleEmphasis"/>
            </w:rPr>
            <w:t>Report 1</w:t>
          </w:r>
        </w:sdtContent>
      </w:sdt>
      <w:r>
        <w:t xml:space="preserve"> | Presenter </w:t>
      </w:r>
      <w:sdt>
        <w:sdtPr>
          <w:rPr>
            <w:rStyle w:val="SubtleEmphasis"/>
          </w:rPr>
          <w:id w:val="824712874"/>
          <w:placeholder>
            <w:docPart w:val="ABDDDCFCAB674D2A8B39C5D61F16B966"/>
          </w:placeholder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FA2255">
            <w:rPr>
              <w:rStyle w:val="SubtleEmphasis"/>
            </w:rPr>
            <w:t>TanTD</w:t>
          </w:r>
        </w:sdtContent>
      </w:sdt>
    </w:p>
    <w:p w:rsidR="00D85AE2" w:rsidRDefault="004A262A">
      <w:r>
        <w:t xml:space="preserve">Discussion </w:t>
      </w:r>
      <w:sdt>
        <w:sdtPr>
          <w:id w:val="-1376999390"/>
          <w:placeholder>
            <w:docPart w:val="4B2618982D0D4D3192FEB13B8856F32B"/>
          </w:placeholder>
        </w:sdtPr>
        <w:sdtEndPr/>
        <w:sdtContent>
          <w:r w:rsidR="000208A9">
            <w:t>about Report 1</w:t>
          </w:r>
        </w:sdtContent>
      </w:sdt>
    </w:p>
    <w:p w:rsidR="00D85AE2" w:rsidRDefault="004A262A">
      <w:r>
        <w:t xml:space="preserve">Conclusion </w:t>
      </w:r>
      <w:sdt>
        <w:sdtPr>
          <w:id w:val="1885980325"/>
          <w:placeholder>
            <w:docPart w:val="C293AD7148FA4841B4A7271C63059015"/>
          </w:placeholder>
        </w:sdtPr>
        <w:sdtEndPr/>
        <w:sdtContent>
          <w:r w:rsidR="000208A9">
            <w:t>Update as Mr. Hung’s instruction.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ction items 1"/>
      </w:tblPr>
      <w:tblGrid>
        <w:gridCol w:w="6300"/>
        <w:gridCol w:w="2250"/>
        <w:gridCol w:w="2250"/>
      </w:tblGrid>
      <w:tr w:rsidR="00D85AE2">
        <w:trPr>
          <w:tblHeader/>
        </w:trPr>
        <w:tc>
          <w:tcPr>
            <w:tcW w:w="6300" w:type="dxa"/>
          </w:tcPr>
          <w:p w:rsidR="00D85AE2" w:rsidRDefault="004A262A">
            <w:pPr>
              <w:pStyle w:val="Heading2"/>
              <w:spacing w:after="0"/>
            </w:pPr>
            <w:r>
              <w:t>Action items</w:t>
            </w:r>
          </w:p>
        </w:tc>
        <w:tc>
          <w:tcPr>
            <w:tcW w:w="2250" w:type="dxa"/>
          </w:tcPr>
          <w:p w:rsidR="00D85AE2" w:rsidRDefault="004A262A">
            <w:pPr>
              <w:pStyle w:val="Heading2"/>
              <w:spacing w:after="0"/>
            </w:pPr>
            <w:r>
              <w:t>Person responsible</w:t>
            </w:r>
          </w:p>
        </w:tc>
        <w:tc>
          <w:tcPr>
            <w:tcW w:w="2250" w:type="dxa"/>
          </w:tcPr>
          <w:p w:rsidR="00D85AE2" w:rsidRDefault="004A262A">
            <w:pPr>
              <w:pStyle w:val="Heading2"/>
              <w:spacing w:after="0"/>
            </w:pPr>
            <w:r>
              <w:t>Deadline</w:t>
            </w:r>
          </w:p>
        </w:tc>
      </w:tr>
      <w:tr w:rsidR="00D85AE2">
        <w:sdt>
          <w:sdtPr>
            <w:id w:val="137700020"/>
            <w:placeholder>
              <w:docPart w:val="9419A0D867C54B45915A127B9C201660"/>
            </w:placeholder>
          </w:sdtPr>
          <w:sdtEndPr/>
          <w:sdtContent>
            <w:tc>
              <w:tcPr>
                <w:tcW w:w="6300" w:type="dxa"/>
              </w:tcPr>
              <w:p w:rsidR="00D85AE2" w:rsidRDefault="000208A9" w:rsidP="000208A9">
                <w:pPr>
                  <w:spacing w:after="0"/>
                </w:pPr>
                <w:r>
                  <w:t>Report 1.docx</w:t>
                </w:r>
              </w:p>
            </w:tc>
          </w:sdtContent>
        </w:sdt>
        <w:sdt>
          <w:sdtPr>
            <w:id w:val="-1851939870"/>
            <w:placeholder>
              <w:docPart w:val="DE73F67D20584C40B660E2EE76D19336"/>
            </w:placeholder>
          </w:sdtPr>
          <w:sdtEndPr/>
          <w:sdtContent>
            <w:tc>
              <w:tcPr>
                <w:tcW w:w="2250" w:type="dxa"/>
              </w:tcPr>
              <w:p w:rsidR="00D85AE2" w:rsidRDefault="00FA2255" w:rsidP="00FA2255">
                <w:pPr>
                  <w:spacing w:after="0"/>
                </w:pPr>
                <w:r>
                  <w:t>TuanTL</w:t>
                </w:r>
              </w:p>
            </w:tc>
          </w:sdtContent>
        </w:sdt>
        <w:sdt>
          <w:sdtPr>
            <w:id w:val="1926693023"/>
            <w:placeholder>
              <w:docPart w:val="8C7719D1A3E24CAB88F02E327B67BD7E"/>
            </w:placeholder>
            <w:date w:fullDate="2014-09-15T10:30:00Z">
              <w:dateFormat w:val="M/d/yyyy h:mm am/pm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0" w:type="dxa"/>
              </w:tcPr>
              <w:p w:rsidR="00D85AE2" w:rsidRDefault="000208A9" w:rsidP="000208A9">
                <w:pPr>
                  <w:spacing w:after="0"/>
                </w:pPr>
                <w:r>
                  <w:t>9/15/2014 10:30 AM</w:t>
                </w:r>
              </w:p>
            </w:tc>
          </w:sdtContent>
        </w:sdt>
      </w:tr>
    </w:tbl>
    <w:p w:rsidR="00D85AE2" w:rsidRDefault="004A262A">
      <w:pPr>
        <w:pStyle w:val="Subtitle"/>
      </w:pPr>
      <w:r>
        <w:t xml:space="preserve">Time allotted | </w:t>
      </w:r>
      <w:sdt>
        <w:sdtPr>
          <w:rPr>
            <w:rStyle w:val="SubtleEmphasis"/>
          </w:rPr>
          <w:id w:val="-1672635776"/>
          <w:placeholder>
            <w:docPart w:val="E1B147A9AF31456B98BA5C6BCC721757"/>
          </w:placeholder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0208A9">
            <w:rPr>
              <w:rStyle w:val="SubtleEmphasis"/>
            </w:rPr>
            <w:t>15</w:t>
          </w:r>
        </w:sdtContent>
      </w:sdt>
      <w:r>
        <w:t xml:space="preserve"> | Agenda topic </w:t>
      </w:r>
      <w:sdt>
        <w:sdtPr>
          <w:rPr>
            <w:rStyle w:val="SubtleEmphasis"/>
          </w:rPr>
          <w:id w:val="-2114889280"/>
          <w:placeholder>
            <w:docPart w:val="16095FCF2CDA4ED3A73AC5ED28936A79"/>
          </w:placeholder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0208A9">
            <w:rPr>
              <w:rStyle w:val="SubtleEmphasis"/>
            </w:rPr>
            <w:t>UI Mockup</w:t>
          </w:r>
        </w:sdtContent>
      </w:sdt>
      <w:r>
        <w:t xml:space="preserve"> | Presenter </w:t>
      </w:r>
      <w:sdt>
        <w:sdtPr>
          <w:rPr>
            <w:rStyle w:val="SubtleEmphasis"/>
          </w:rPr>
          <w:id w:val="1973401088"/>
          <w:placeholder>
            <w:docPart w:val="ABDDDCFCAB674D2A8B39C5D61F16B966"/>
          </w:placeholder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5A4BC5">
            <w:rPr>
              <w:rStyle w:val="SubtleEmphasis"/>
            </w:rPr>
            <w:t>TanTD, NhutHTM, TuanTL</w:t>
          </w:r>
        </w:sdtContent>
      </w:sdt>
    </w:p>
    <w:p w:rsidR="00D85AE2" w:rsidRDefault="004A262A">
      <w:r>
        <w:t xml:space="preserve">Discussion </w:t>
      </w:r>
      <w:sdt>
        <w:sdtPr>
          <w:id w:val="-1924413289"/>
          <w:placeholder>
            <w:docPart w:val="4B2618982D0D4D3192FEB13B8856F32B"/>
          </w:placeholder>
        </w:sdtPr>
        <w:sdtEndPr/>
        <w:sdtContent>
          <w:r w:rsidR="000208A9">
            <w:t>about UI Mockup</w:t>
          </w:r>
        </w:sdtContent>
      </w:sdt>
    </w:p>
    <w:p w:rsidR="00D85AE2" w:rsidRDefault="004A262A">
      <w:r>
        <w:t xml:space="preserve">Conclusion </w:t>
      </w:r>
      <w:sdt>
        <w:sdtPr>
          <w:id w:val="-1420016102"/>
          <w:placeholder>
            <w:docPart w:val="C293AD7148FA4841B4A7271C63059015"/>
          </w:placeholder>
        </w:sdtPr>
        <w:sdtEndPr/>
        <w:sdtContent>
          <w:r w:rsidR="00CA7DBC">
            <w:t>F</w:t>
          </w:r>
          <w:r w:rsidR="000208A9">
            <w:t>inish all ui mockup before next meeting.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ction items 1"/>
      </w:tblPr>
      <w:tblGrid>
        <w:gridCol w:w="6300"/>
        <w:gridCol w:w="2250"/>
        <w:gridCol w:w="2250"/>
      </w:tblGrid>
      <w:tr w:rsidR="00D85AE2">
        <w:trPr>
          <w:tblHeader/>
        </w:trPr>
        <w:tc>
          <w:tcPr>
            <w:tcW w:w="6300" w:type="dxa"/>
          </w:tcPr>
          <w:p w:rsidR="00D85AE2" w:rsidRDefault="004A262A">
            <w:pPr>
              <w:pStyle w:val="Heading2"/>
              <w:spacing w:after="0"/>
            </w:pPr>
            <w:r>
              <w:t>Action items</w:t>
            </w:r>
          </w:p>
        </w:tc>
        <w:tc>
          <w:tcPr>
            <w:tcW w:w="2250" w:type="dxa"/>
          </w:tcPr>
          <w:p w:rsidR="00D85AE2" w:rsidRDefault="004A262A">
            <w:pPr>
              <w:pStyle w:val="Heading2"/>
              <w:spacing w:after="0"/>
            </w:pPr>
            <w:r>
              <w:t>Person responsible</w:t>
            </w:r>
          </w:p>
        </w:tc>
        <w:tc>
          <w:tcPr>
            <w:tcW w:w="2250" w:type="dxa"/>
          </w:tcPr>
          <w:p w:rsidR="00D85AE2" w:rsidRDefault="004A262A">
            <w:pPr>
              <w:pStyle w:val="Heading2"/>
              <w:spacing w:after="0"/>
            </w:pPr>
            <w:r>
              <w:t>Deadline</w:t>
            </w:r>
          </w:p>
        </w:tc>
      </w:tr>
      <w:tr w:rsidR="00D85AE2">
        <w:sdt>
          <w:sdtPr>
            <w:id w:val="-1307547848"/>
            <w:placeholder>
              <w:docPart w:val="9419A0D867C54B45915A127B9C201660"/>
            </w:placeholder>
          </w:sdtPr>
          <w:sdtEndPr/>
          <w:sdtContent>
            <w:tc>
              <w:tcPr>
                <w:tcW w:w="6300" w:type="dxa"/>
              </w:tcPr>
              <w:p w:rsidR="00D85AE2" w:rsidRDefault="000208A9" w:rsidP="000208A9">
                <w:pPr>
                  <w:spacing w:after="0"/>
                </w:pPr>
                <w:r>
                  <w:t>UI Mockup (html, css)</w:t>
                </w:r>
              </w:p>
            </w:tc>
          </w:sdtContent>
        </w:sdt>
        <w:sdt>
          <w:sdtPr>
            <w:id w:val="866105754"/>
            <w:placeholder>
              <w:docPart w:val="DE73F67D20584C40B660E2EE76D19336"/>
            </w:placeholder>
          </w:sdtPr>
          <w:sdtEndPr/>
          <w:sdtContent>
            <w:tc>
              <w:tcPr>
                <w:tcW w:w="2250" w:type="dxa"/>
              </w:tcPr>
              <w:p w:rsidR="00D85AE2" w:rsidRDefault="0012107E" w:rsidP="0012107E">
                <w:pPr>
                  <w:spacing w:after="0"/>
                </w:pPr>
                <w:r>
                  <w:t xml:space="preserve">TanTD, NhutHTM, </w:t>
                </w:r>
                <w:r>
                  <w:lastRenderedPageBreak/>
                  <w:t>TuanTL</w:t>
                </w:r>
              </w:p>
            </w:tc>
          </w:sdtContent>
        </w:sdt>
        <w:sdt>
          <w:sdtPr>
            <w:id w:val="-1261134224"/>
            <w:placeholder>
              <w:docPart w:val="8C7719D1A3E24CAB88F02E327B67BD7E"/>
            </w:placeholder>
            <w:date w:fullDate="2014-09-15T10:30:00Z">
              <w:dateFormat w:val="M/d/yyyy h:mm am/pm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0" w:type="dxa"/>
              </w:tcPr>
              <w:p w:rsidR="00D85AE2" w:rsidRDefault="000208A9" w:rsidP="000208A9">
                <w:pPr>
                  <w:spacing w:after="0"/>
                </w:pPr>
                <w:r>
                  <w:t>9/15/2014 10:30 AM</w:t>
                </w:r>
              </w:p>
            </w:tc>
          </w:sdtContent>
        </w:sdt>
      </w:tr>
    </w:tbl>
    <w:p w:rsidR="00D85AE2" w:rsidRDefault="004A262A">
      <w:r>
        <w:lastRenderedPageBreak/>
        <w:t>Observers</w:t>
      </w:r>
      <w:r w:rsidR="000208A9">
        <w:t>:</w:t>
      </w:r>
      <w:r>
        <w:t xml:space="preserve"> </w:t>
      </w:r>
      <w:sdt>
        <w:sdtPr>
          <w:id w:val="-1956164916"/>
          <w:placeholder>
            <w:docPart w:val="035377F5996D412DB5DF38D6C3F6C851"/>
          </w:placeholder>
        </w:sdtPr>
        <w:sdtEndPr/>
        <w:sdtContent>
          <w:r w:rsidR="000208A9">
            <w:t>Nguyen Huy Hung</w:t>
          </w:r>
        </w:sdtContent>
      </w:sdt>
    </w:p>
    <w:p w:rsidR="00D85AE2" w:rsidRDefault="004A262A">
      <w:r>
        <w:t>Resource persons</w:t>
      </w:r>
      <w:r w:rsidR="000208A9">
        <w:t>:</w:t>
      </w:r>
      <w:r>
        <w:t xml:space="preserve"> </w:t>
      </w:r>
      <w:sdt>
        <w:sdtPr>
          <w:id w:val="-797290336"/>
          <w:placeholder>
            <w:docPart w:val="B0B7F9FF33C84A689609C42CBF07944E"/>
          </w:placeholder>
        </w:sdtPr>
        <w:sdtEndPr/>
        <w:sdtContent>
          <w:r w:rsidR="000208A9">
            <w:t>Nguyen Huy Hung</w:t>
          </w:r>
        </w:sdtContent>
      </w:sdt>
    </w:p>
    <w:p w:rsidR="00D85AE2" w:rsidRDefault="004A262A">
      <w:r>
        <w:t>Special notes</w:t>
      </w:r>
      <w:r w:rsidR="000208A9">
        <w:t>:</w:t>
      </w:r>
      <w:r>
        <w:t xml:space="preserve"> </w:t>
      </w:r>
      <w:sdt>
        <w:sdtPr>
          <w:id w:val="1654802240"/>
          <w:placeholder>
            <w:docPart w:val="2E4834849C4F4C2FB93FF3E7A7A2C444"/>
          </w:placeholder>
        </w:sdtPr>
        <w:sdtEndPr/>
        <w:sdtContent>
          <w:r w:rsidR="000208A9">
            <w:t>n/a</w:t>
          </w:r>
        </w:sdtContent>
      </w:sdt>
    </w:p>
    <w:p w:rsidR="006A13DF" w:rsidRPr="000C0C05" w:rsidRDefault="006A13DF" w:rsidP="006A13DF">
      <w:pPr>
        <w:pStyle w:val="Subtitle"/>
        <w:rPr>
          <w:rFonts w:ascii="Arial" w:hAnsi="Arial" w:cs="Arial"/>
        </w:rPr>
      </w:pPr>
      <w:r>
        <w:t xml:space="preserve">Time allotted | </w:t>
      </w:r>
      <w:sdt>
        <w:sdtPr>
          <w:rPr>
            <w:rStyle w:val="SubtleEmphasis"/>
          </w:rPr>
          <w:id w:val="-1640094995"/>
          <w:placeholder>
            <w:docPart w:val="3C041145E06F4A29B1745D4BD68CA3B9"/>
          </w:placeholder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>
            <w:rPr>
              <w:rStyle w:val="SubtleEmphasis"/>
            </w:rPr>
            <w:t>15</w:t>
          </w:r>
        </w:sdtContent>
      </w:sdt>
      <w:r>
        <w:t xml:space="preserve"> | Agenda topic </w:t>
      </w:r>
      <w:sdt>
        <w:sdtPr>
          <w:rPr>
            <w:rStyle w:val="SubtleEmphasis"/>
          </w:rPr>
          <w:id w:val="585968669"/>
          <w:placeholder>
            <w:docPart w:val="06DD32C5AB344F8992F3E209136563F5"/>
          </w:placeholder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F11A9D">
            <w:rPr>
              <w:rStyle w:val="SubtleEmphasis"/>
            </w:rPr>
            <w:t>Use case</w:t>
          </w:r>
        </w:sdtContent>
      </w:sdt>
      <w:r>
        <w:t xml:space="preserve"> | Presenter </w:t>
      </w:r>
      <w:r w:rsidR="00656297">
        <w:rPr>
          <w:rStyle w:val="SubtleEmphasis"/>
        </w:rPr>
        <w:t>TanTD, NhutHTM, TuanTL</w:t>
      </w:r>
    </w:p>
    <w:p w:rsidR="006A13DF" w:rsidRDefault="006A13DF" w:rsidP="006A13DF">
      <w:r>
        <w:t xml:space="preserve">Discussion </w:t>
      </w:r>
      <w:sdt>
        <w:sdtPr>
          <w:id w:val="151268093"/>
          <w:placeholder>
            <w:docPart w:val="F6C57E2288784334AB00742D325FBECB"/>
          </w:placeholder>
        </w:sdtPr>
        <w:sdtContent>
          <w:r>
            <w:t xml:space="preserve">about </w:t>
          </w:r>
          <w:r w:rsidR="00185FE1">
            <w:t>use case</w:t>
          </w:r>
        </w:sdtContent>
      </w:sdt>
    </w:p>
    <w:p w:rsidR="006A13DF" w:rsidRDefault="006A13DF" w:rsidP="006A13DF">
      <w:r>
        <w:t xml:space="preserve">Conclusion </w:t>
      </w:r>
      <w:sdt>
        <w:sdtPr>
          <w:id w:val="2100836258"/>
          <w:placeholder>
            <w:docPart w:val="16574DBD9AFA4C04BA9EF20D779CCE4E"/>
          </w:placeholder>
        </w:sdtPr>
        <w:sdtContent>
          <w:r>
            <w:t xml:space="preserve">Finish </w:t>
          </w:r>
          <w:r w:rsidR="009151AB">
            <w:t>and fix</w:t>
          </w:r>
          <w:r>
            <w:t xml:space="preserve"> </w:t>
          </w:r>
          <w:r w:rsidR="009151AB">
            <w:t>use case</w:t>
          </w:r>
          <w:bookmarkStart w:id="0" w:name="_GoBack"/>
          <w:bookmarkEnd w:id="0"/>
          <w:r>
            <w:t xml:space="preserve"> before next meeting.</w:t>
          </w:r>
        </w:sdtContent>
      </w:sdt>
    </w:p>
    <w:p w:rsidR="006A13DF" w:rsidRDefault="006A13DF"/>
    <w:sectPr w:rsidR="006A13DF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FD4" w:rsidRDefault="00DE0FD4">
      <w:r>
        <w:separator/>
      </w:r>
    </w:p>
    <w:p w:rsidR="00DE0FD4" w:rsidRDefault="00DE0FD4"/>
    <w:p w:rsidR="00DE0FD4" w:rsidRDefault="00DE0FD4"/>
  </w:endnote>
  <w:endnote w:type="continuationSeparator" w:id="0">
    <w:p w:rsidR="00DE0FD4" w:rsidRDefault="00DE0FD4">
      <w:r>
        <w:continuationSeparator/>
      </w:r>
    </w:p>
    <w:p w:rsidR="00DE0FD4" w:rsidRDefault="00DE0FD4"/>
    <w:p w:rsidR="00DE0FD4" w:rsidRDefault="00DE0F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AE2" w:rsidRDefault="004A262A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151A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FD4" w:rsidRDefault="00DE0FD4">
      <w:r>
        <w:separator/>
      </w:r>
    </w:p>
    <w:p w:rsidR="00DE0FD4" w:rsidRDefault="00DE0FD4"/>
    <w:p w:rsidR="00DE0FD4" w:rsidRDefault="00DE0FD4"/>
  </w:footnote>
  <w:footnote w:type="continuationSeparator" w:id="0">
    <w:p w:rsidR="00DE0FD4" w:rsidRDefault="00DE0FD4">
      <w:r>
        <w:continuationSeparator/>
      </w:r>
    </w:p>
    <w:p w:rsidR="00DE0FD4" w:rsidRDefault="00DE0FD4"/>
    <w:p w:rsidR="00DE0FD4" w:rsidRDefault="00DE0FD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4625F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E8CC1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E2A0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32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65A0C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34C0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9E59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C92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96CC3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08E3D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677"/>
    <w:rsid w:val="000208A9"/>
    <w:rsid w:val="000B1677"/>
    <w:rsid w:val="000C0C05"/>
    <w:rsid w:val="0012107E"/>
    <w:rsid w:val="00185FE1"/>
    <w:rsid w:val="0026110D"/>
    <w:rsid w:val="002B6FC3"/>
    <w:rsid w:val="003A4FA8"/>
    <w:rsid w:val="00401014"/>
    <w:rsid w:val="004A262A"/>
    <w:rsid w:val="005963AB"/>
    <w:rsid w:val="005A4BC5"/>
    <w:rsid w:val="00646E49"/>
    <w:rsid w:val="00656297"/>
    <w:rsid w:val="006A13DF"/>
    <w:rsid w:val="006C35C0"/>
    <w:rsid w:val="00792631"/>
    <w:rsid w:val="009151AB"/>
    <w:rsid w:val="00950778"/>
    <w:rsid w:val="009950EA"/>
    <w:rsid w:val="00CA7DBC"/>
    <w:rsid w:val="00D85AE2"/>
    <w:rsid w:val="00DE0FD4"/>
    <w:rsid w:val="00F11A9D"/>
    <w:rsid w:val="00FA2255"/>
    <w:rsid w:val="00FA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0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</w:rPr>
  </w:style>
  <w:style w:type="paragraph" w:styleId="Heading2">
    <w:name w:val="heading 2"/>
    <w:basedOn w:val="Normal"/>
    <w:next w:val="Normal"/>
    <w:unhideWhenUsed/>
    <w:qFormat/>
    <w:pPr>
      <w:pBdr>
        <w:bottom w:val="single" w:sz="12" w:space="1" w:color="1B587C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F07F09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color w:val="B35E0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1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1"/>
    <w:rPr>
      <w:sz w:val="21"/>
      <w:szCs w:val="21"/>
    </w:rPr>
  </w:style>
  <w:style w:type="paragraph" w:styleId="Title">
    <w:name w:val="Title"/>
    <w:basedOn w:val="Normal"/>
    <w:next w:val="Normal"/>
    <w:qFormat/>
    <w:pPr>
      <w:ind w:left="0"/>
    </w:pPr>
    <w:rPr>
      <w:rFonts w:asciiTheme="majorHAnsi" w:eastAsiaTheme="majorEastAsia" w:hAnsiTheme="majorHAnsi" w:cstheme="majorBidi"/>
      <w:color w:val="9F2936" w:themeColor="accent2"/>
      <w:sz w:val="50"/>
      <w:szCs w:val="50"/>
    </w:rPr>
  </w:style>
  <w:style w:type="paragraph" w:styleId="Subtitle">
    <w:name w:val="Subtitle"/>
    <w:basedOn w:val="Normal"/>
    <w:next w:val="Normal"/>
    <w:unhideWhenUsed/>
    <w:qFormat/>
    <w:pPr>
      <w:keepNext/>
      <w:keepLines/>
      <w:numPr>
        <w:ilvl w:val="1"/>
      </w:numPr>
      <w:pBdr>
        <w:top w:val="single" w:sz="4" w:space="1" w:color="1B587C" w:themeColor="accent3"/>
      </w:pBdr>
      <w:spacing w:before="360" w:after="160"/>
      <w:ind w:left="72"/>
    </w:pPr>
    <w:rPr>
      <w:rFonts w:asciiTheme="majorHAnsi" w:eastAsiaTheme="majorEastAsia" w:hAnsiTheme="majorHAnsi" w:cstheme="majorBidi"/>
      <w:color w:val="9F2936" w:themeColor="accent2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B35E06" w:themeColor="accent1" w:themeShade="BF"/>
      <w:sz w:val="21"/>
      <w:szCs w:val="21"/>
    </w:rPr>
  </w:style>
  <w:style w:type="character" w:styleId="SubtleEmphasis">
    <w:name w:val="Subtle Emphasis"/>
    <w:basedOn w:val="DefaultParagraphFont"/>
    <w:unhideWhenUsed/>
    <w:qFormat/>
    <w:rPr>
      <w:i/>
      <w:iCs/>
      <w:color w:val="auto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67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6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0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</w:rPr>
  </w:style>
  <w:style w:type="paragraph" w:styleId="Heading2">
    <w:name w:val="heading 2"/>
    <w:basedOn w:val="Normal"/>
    <w:next w:val="Normal"/>
    <w:unhideWhenUsed/>
    <w:qFormat/>
    <w:pPr>
      <w:pBdr>
        <w:bottom w:val="single" w:sz="12" w:space="1" w:color="1B587C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F07F09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color w:val="B35E0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1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1"/>
    <w:rPr>
      <w:sz w:val="21"/>
      <w:szCs w:val="21"/>
    </w:rPr>
  </w:style>
  <w:style w:type="paragraph" w:styleId="Title">
    <w:name w:val="Title"/>
    <w:basedOn w:val="Normal"/>
    <w:next w:val="Normal"/>
    <w:qFormat/>
    <w:pPr>
      <w:ind w:left="0"/>
    </w:pPr>
    <w:rPr>
      <w:rFonts w:asciiTheme="majorHAnsi" w:eastAsiaTheme="majorEastAsia" w:hAnsiTheme="majorHAnsi" w:cstheme="majorBidi"/>
      <w:color w:val="9F2936" w:themeColor="accent2"/>
      <w:sz w:val="50"/>
      <w:szCs w:val="50"/>
    </w:rPr>
  </w:style>
  <w:style w:type="paragraph" w:styleId="Subtitle">
    <w:name w:val="Subtitle"/>
    <w:basedOn w:val="Normal"/>
    <w:next w:val="Normal"/>
    <w:unhideWhenUsed/>
    <w:qFormat/>
    <w:pPr>
      <w:keepNext/>
      <w:keepLines/>
      <w:numPr>
        <w:ilvl w:val="1"/>
      </w:numPr>
      <w:pBdr>
        <w:top w:val="single" w:sz="4" w:space="1" w:color="1B587C" w:themeColor="accent3"/>
      </w:pBdr>
      <w:spacing w:before="360" w:after="160"/>
      <w:ind w:left="72"/>
    </w:pPr>
    <w:rPr>
      <w:rFonts w:asciiTheme="majorHAnsi" w:eastAsiaTheme="majorEastAsia" w:hAnsiTheme="majorHAnsi" w:cstheme="majorBidi"/>
      <w:color w:val="9F2936" w:themeColor="accent2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B35E06" w:themeColor="accent1" w:themeShade="BF"/>
      <w:sz w:val="21"/>
      <w:szCs w:val="21"/>
    </w:rPr>
  </w:style>
  <w:style w:type="character" w:styleId="SubtleEmphasis">
    <w:name w:val="Subtle Emphasis"/>
    <w:basedOn w:val="DefaultParagraphFont"/>
    <w:unhideWhenUsed/>
    <w:qFormat/>
    <w:rPr>
      <w:i/>
      <w:iCs/>
      <w:color w:val="auto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67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6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TS1034630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E00B90309A4FAFB4F427AF58FFF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6B5D2-0A7E-454F-936A-300746CDC3DA}"/>
      </w:docPartPr>
      <w:docPartBody>
        <w:p w:rsidR="00B16435" w:rsidRDefault="00572633">
          <w:pPr>
            <w:pStyle w:val="5FE00B90309A4FAFB4F427AF58FFFBEC"/>
          </w:pPr>
          <w:r>
            <w:t>[Meeting Title]</w:t>
          </w:r>
        </w:p>
      </w:docPartBody>
    </w:docPart>
    <w:docPart>
      <w:docPartPr>
        <w:name w:val="A1F6C6F90DC547609D4D05DF8DF7B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66E72-11F0-4FFE-8141-FBEA36AC06A1}"/>
      </w:docPartPr>
      <w:docPartBody>
        <w:p w:rsidR="00B16435" w:rsidRDefault="00572633">
          <w:pPr>
            <w:pStyle w:val="A1F6C6F90DC547609D4D05DF8DF7B3D8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DC6D8D599E384FECB955A5EA188DE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AB9F2-BB09-4572-9972-8CB482F14C3C}"/>
      </w:docPartPr>
      <w:docPartBody>
        <w:p w:rsidR="00B16435" w:rsidRDefault="00572633">
          <w:pPr>
            <w:pStyle w:val="DC6D8D599E384FECB955A5EA188DE295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035377F5996D412DB5DF38D6C3F6C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30090-8AED-4295-9587-FB23B8FE0BE5}"/>
      </w:docPartPr>
      <w:docPartBody>
        <w:p w:rsidR="00B16435" w:rsidRDefault="00572633">
          <w:pPr>
            <w:pStyle w:val="035377F5996D412DB5DF38D6C3F6C851"/>
          </w:pPr>
          <w:r>
            <w:t>[Name]</w:t>
          </w:r>
        </w:p>
      </w:docPartBody>
    </w:docPart>
    <w:docPart>
      <w:docPartPr>
        <w:name w:val="2C4D5B0686E34F178F7E2585FF6B4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04628A-EE43-496B-9E83-4E042E1F6944}"/>
      </w:docPartPr>
      <w:docPartBody>
        <w:p w:rsidR="00B16435" w:rsidRDefault="00572633">
          <w:pPr>
            <w:pStyle w:val="2C4D5B0686E34F178F7E2585FF6B4FDB"/>
          </w:pPr>
          <w:r>
            <w:t>[Purpose]</w:t>
          </w:r>
        </w:p>
      </w:docPartBody>
    </w:docPart>
    <w:docPart>
      <w:docPartPr>
        <w:name w:val="AE13BD43BABE456DBF7C9CF858246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FD3CD-FE14-4BBA-A8C9-D55430D10424}"/>
      </w:docPartPr>
      <w:docPartBody>
        <w:p w:rsidR="00B16435" w:rsidRDefault="00572633">
          <w:pPr>
            <w:pStyle w:val="AE13BD43BABE456DBF7C9CF858246EEC"/>
          </w:pPr>
          <w:r>
            <w:t>[Attendees]</w:t>
          </w:r>
        </w:p>
      </w:docPartBody>
    </w:docPart>
    <w:docPart>
      <w:docPartPr>
        <w:name w:val="E1B147A9AF31456B98BA5C6BCC721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01ED9-E184-4CBF-A023-170AA9F4EDA8}"/>
      </w:docPartPr>
      <w:docPartBody>
        <w:p w:rsidR="00B16435" w:rsidRDefault="00572633">
          <w:pPr>
            <w:pStyle w:val="E1B147A9AF31456B98BA5C6BCC721757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16095FCF2CDA4ED3A73AC5ED28936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BF9B9-584A-494F-B05D-06C58DAFEFD9}"/>
      </w:docPartPr>
      <w:docPartBody>
        <w:p w:rsidR="00B16435" w:rsidRDefault="00572633">
          <w:pPr>
            <w:pStyle w:val="16095FCF2CDA4ED3A73AC5ED28936A79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ABDDDCFCAB674D2A8B39C5D61F16B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48526-4C04-47D0-ACBC-C1B680C6BF15}"/>
      </w:docPartPr>
      <w:docPartBody>
        <w:p w:rsidR="00B16435" w:rsidRDefault="00572633">
          <w:pPr>
            <w:pStyle w:val="ABDDDCFCAB674D2A8B39C5D61F16B966"/>
          </w:pPr>
          <w:r>
            <w:rPr>
              <w:rStyle w:val="SubtleEmphasis"/>
            </w:rPr>
            <w:t>[Name]</w:t>
          </w:r>
        </w:p>
      </w:docPartBody>
    </w:docPart>
    <w:docPart>
      <w:docPartPr>
        <w:name w:val="4B2618982D0D4D3192FEB13B8856F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35D33E-83FE-4A86-8690-8B47C78D5E5B}"/>
      </w:docPartPr>
      <w:docPartBody>
        <w:p w:rsidR="00B16435" w:rsidRDefault="00572633">
          <w:pPr>
            <w:pStyle w:val="4B2618982D0D4D3192FEB13B8856F32B"/>
          </w:pPr>
          <w:r>
            <w:t>[Conversation]</w:t>
          </w:r>
        </w:p>
      </w:docPartBody>
    </w:docPart>
    <w:docPart>
      <w:docPartPr>
        <w:name w:val="C293AD7148FA4841B4A7271C63059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7AA9E-B5BC-4726-8250-64B8463292DA}"/>
      </w:docPartPr>
      <w:docPartBody>
        <w:p w:rsidR="00B16435" w:rsidRDefault="00572633">
          <w:pPr>
            <w:pStyle w:val="C293AD7148FA4841B4A7271C63059015"/>
          </w:pPr>
          <w:r>
            <w:t>[Closing]</w:t>
          </w:r>
        </w:p>
      </w:docPartBody>
    </w:docPart>
    <w:docPart>
      <w:docPartPr>
        <w:name w:val="9419A0D867C54B45915A127B9C201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F4C57-3428-4A83-A644-5095460F0C2D}"/>
      </w:docPartPr>
      <w:docPartBody>
        <w:p w:rsidR="00B16435" w:rsidRDefault="00572633">
          <w:pPr>
            <w:pStyle w:val="9419A0D867C54B45915A127B9C201660"/>
          </w:pPr>
          <w:r>
            <w:t>[Topic]</w:t>
          </w:r>
        </w:p>
      </w:docPartBody>
    </w:docPart>
    <w:docPart>
      <w:docPartPr>
        <w:name w:val="DE73F67D20584C40B660E2EE76D19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03A7F-3CD9-417F-A381-5C8C802DE23A}"/>
      </w:docPartPr>
      <w:docPartBody>
        <w:p w:rsidR="00B16435" w:rsidRDefault="00572633">
          <w:pPr>
            <w:pStyle w:val="DE73F67D20584C40B660E2EE76D19336"/>
          </w:pPr>
          <w:r>
            <w:t>[Presenter]</w:t>
          </w:r>
        </w:p>
      </w:docPartBody>
    </w:docPart>
    <w:docPart>
      <w:docPartPr>
        <w:name w:val="8C7719D1A3E24CAB88F02E327B67B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84F62-DC22-4218-8081-CCAD7EA6DA65}"/>
      </w:docPartPr>
      <w:docPartBody>
        <w:p w:rsidR="00B16435" w:rsidRDefault="00572633">
          <w:pPr>
            <w:pStyle w:val="8C7719D1A3E24CAB88F02E327B67BD7E"/>
          </w:pPr>
          <w:r>
            <w:t>[Date | time]</w:t>
          </w:r>
        </w:p>
      </w:docPartBody>
    </w:docPart>
    <w:docPart>
      <w:docPartPr>
        <w:name w:val="B0B7F9FF33C84A689609C42CBF079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3B6AA1-61BF-4D8D-A5E9-F8352F667A5C}"/>
      </w:docPartPr>
      <w:docPartBody>
        <w:p w:rsidR="00B16435" w:rsidRDefault="00572633">
          <w:pPr>
            <w:pStyle w:val="B0B7F9FF33C84A689609C42CBF07944E"/>
          </w:pPr>
          <w:r>
            <w:t>[Names]</w:t>
          </w:r>
        </w:p>
      </w:docPartBody>
    </w:docPart>
    <w:docPart>
      <w:docPartPr>
        <w:name w:val="2E4834849C4F4C2FB93FF3E7A7A2C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CF57A-1544-4358-A41E-DB6D905B0624}"/>
      </w:docPartPr>
      <w:docPartBody>
        <w:p w:rsidR="00B16435" w:rsidRDefault="00572633">
          <w:pPr>
            <w:pStyle w:val="2E4834849C4F4C2FB93FF3E7A7A2C444"/>
          </w:pPr>
          <w:r>
            <w:t>[Type additional notes here]</w:t>
          </w:r>
        </w:p>
      </w:docPartBody>
    </w:docPart>
    <w:docPart>
      <w:docPartPr>
        <w:name w:val="3C041145E06F4A29B1745D4BD68CA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29C85-04DC-4D20-8E50-9D5285B577BF}"/>
      </w:docPartPr>
      <w:docPartBody>
        <w:p w:rsidR="00000000" w:rsidRDefault="00B16435" w:rsidP="00B16435">
          <w:pPr>
            <w:pStyle w:val="3C041145E06F4A29B1745D4BD68CA3B9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06DD32C5AB344F8992F3E20913656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DA5A9-8353-49E4-9D6D-40DD634DEA81}"/>
      </w:docPartPr>
      <w:docPartBody>
        <w:p w:rsidR="00000000" w:rsidRDefault="00B16435" w:rsidP="00B16435">
          <w:pPr>
            <w:pStyle w:val="06DD32C5AB344F8992F3E209136563F5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F6C57E2288784334AB00742D325FB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B5964-C008-46F7-802A-D105E78DCAC5}"/>
      </w:docPartPr>
      <w:docPartBody>
        <w:p w:rsidR="00000000" w:rsidRDefault="00B16435" w:rsidP="00B16435">
          <w:pPr>
            <w:pStyle w:val="F6C57E2288784334AB00742D325FBECB"/>
          </w:pPr>
          <w:r>
            <w:t>[Conversation]</w:t>
          </w:r>
        </w:p>
      </w:docPartBody>
    </w:docPart>
    <w:docPart>
      <w:docPartPr>
        <w:name w:val="16574DBD9AFA4C04BA9EF20D779CC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B5104-515D-4493-B91A-B2D06110341E}"/>
      </w:docPartPr>
      <w:docPartBody>
        <w:p w:rsidR="00000000" w:rsidRDefault="00B16435" w:rsidP="00B16435">
          <w:pPr>
            <w:pStyle w:val="16574DBD9AFA4C04BA9EF20D779CCE4E"/>
          </w:pPr>
          <w:r>
            <w:t>[Closing]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633"/>
    <w:rsid w:val="00572633"/>
    <w:rsid w:val="00B16435"/>
    <w:rsid w:val="00E8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E00B90309A4FAFB4F427AF58FFFBEC">
    <w:name w:val="5FE00B90309A4FAFB4F427AF58FFFBEC"/>
  </w:style>
  <w:style w:type="character" w:styleId="SubtleEmphasis">
    <w:name w:val="Subtle Emphasis"/>
    <w:basedOn w:val="DefaultParagraphFont"/>
    <w:unhideWhenUsed/>
    <w:qFormat/>
    <w:rsid w:val="00B16435"/>
    <w:rPr>
      <w:i/>
      <w:iCs/>
      <w:color w:val="auto"/>
    </w:rPr>
  </w:style>
  <w:style w:type="paragraph" w:customStyle="1" w:styleId="A1F6C6F90DC547609D4D05DF8DF7B3D8">
    <w:name w:val="A1F6C6F90DC547609D4D05DF8DF7B3D8"/>
  </w:style>
  <w:style w:type="paragraph" w:customStyle="1" w:styleId="DC6D8D599E384FECB955A5EA188DE295">
    <w:name w:val="DC6D8D599E384FECB955A5EA188DE295"/>
  </w:style>
  <w:style w:type="paragraph" w:customStyle="1" w:styleId="035377F5996D412DB5DF38D6C3F6C851">
    <w:name w:val="035377F5996D412DB5DF38D6C3F6C851"/>
  </w:style>
  <w:style w:type="paragraph" w:customStyle="1" w:styleId="2C4D5B0686E34F178F7E2585FF6B4FDB">
    <w:name w:val="2C4D5B0686E34F178F7E2585FF6B4FDB"/>
  </w:style>
  <w:style w:type="paragraph" w:customStyle="1" w:styleId="AE13BD43BABE456DBF7C9CF858246EEC">
    <w:name w:val="AE13BD43BABE456DBF7C9CF858246EEC"/>
  </w:style>
  <w:style w:type="paragraph" w:customStyle="1" w:styleId="E1B147A9AF31456B98BA5C6BCC721757">
    <w:name w:val="E1B147A9AF31456B98BA5C6BCC721757"/>
  </w:style>
  <w:style w:type="paragraph" w:customStyle="1" w:styleId="16095FCF2CDA4ED3A73AC5ED28936A79">
    <w:name w:val="16095FCF2CDA4ED3A73AC5ED28936A79"/>
  </w:style>
  <w:style w:type="paragraph" w:customStyle="1" w:styleId="ABDDDCFCAB674D2A8B39C5D61F16B966">
    <w:name w:val="ABDDDCFCAB674D2A8B39C5D61F16B966"/>
  </w:style>
  <w:style w:type="paragraph" w:customStyle="1" w:styleId="4B2618982D0D4D3192FEB13B8856F32B">
    <w:name w:val="4B2618982D0D4D3192FEB13B8856F32B"/>
  </w:style>
  <w:style w:type="paragraph" w:customStyle="1" w:styleId="C293AD7148FA4841B4A7271C63059015">
    <w:name w:val="C293AD7148FA4841B4A7271C63059015"/>
  </w:style>
  <w:style w:type="paragraph" w:customStyle="1" w:styleId="9419A0D867C54B45915A127B9C201660">
    <w:name w:val="9419A0D867C54B45915A127B9C201660"/>
  </w:style>
  <w:style w:type="paragraph" w:customStyle="1" w:styleId="DE73F67D20584C40B660E2EE76D19336">
    <w:name w:val="DE73F67D20584C40B660E2EE76D19336"/>
  </w:style>
  <w:style w:type="paragraph" w:customStyle="1" w:styleId="8C7719D1A3E24CAB88F02E327B67BD7E">
    <w:name w:val="8C7719D1A3E24CAB88F02E327B67BD7E"/>
  </w:style>
  <w:style w:type="paragraph" w:customStyle="1" w:styleId="B0B7F9FF33C84A689609C42CBF07944E">
    <w:name w:val="B0B7F9FF33C84A689609C42CBF07944E"/>
  </w:style>
  <w:style w:type="paragraph" w:customStyle="1" w:styleId="2E4834849C4F4C2FB93FF3E7A7A2C444">
    <w:name w:val="2E4834849C4F4C2FB93FF3E7A7A2C444"/>
  </w:style>
  <w:style w:type="paragraph" w:customStyle="1" w:styleId="8775AB823A5540AFB073FF0E02F22E21">
    <w:name w:val="8775AB823A5540AFB073FF0E02F22E21"/>
    <w:rsid w:val="00B16435"/>
    <w:rPr>
      <w:lang w:val="en-US" w:eastAsia="en-US"/>
    </w:rPr>
  </w:style>
  <w:style w:type="paragraph" w:customStyle="1" w:styleId="D3896034A6EE469B86187138880AEE95">
    <w:name w:val="D3896034A6EE469B86187138880AEE95"/>
    <w:rsid w:val="00B16435"/>
    <w:rPr>
      <w:lang w:val="en-US" w:eastAsia="en-US"/>
    </w:rPr>
  </w:style>
  <w:style w:type="paragraph" w:customStyle="1" w:styleId="CA8998A4FFF3485582CAFCB6A31DD9CE">
    <w:name w:val="CA8998A4FFF3485582CAFCB6A31DD9CE"/>
    <w:rsid w:val="00B16435"/>
    <w:rPr>
      <w:lang w:val="en-US" w:eastAsia="en-US"/>
    </w:rPr>
  </w:style>
  <w:style w:type="paragraph" w:customStyle="1" w:styleId="3C041145E06F4A29B1745D4BD68CA3B9">
    <w:name w:val="3C041145E06F4A29B1745D4BD68CA3B9"/>
    <w:rsid w:val="00B16435"/>
    <w:rPr>
      <w:lang w:val="en-US" w:eastAsia="en-US"/>
    </w:rPr>
  </w:style>
  <w:style w:type="paragraph" w:customStyle="1" w:styleId="06DD32C5AB344F8992F3E209136563F5">
    <w:name w:val="06DD32C5AB344F8992F3E209136563F5"/>
    <w:rsid w:val="00B16435"/>
    <w:rPr>
      <w:lang w:val="en-US" w:eastAsia="en-US"/>
    </w:rPr>
  </w:style>
  <w:style w:type="paragraph" w:customStyle="1" w:styleId="A0C64D2D17D44083BDF358796FD2E1F6">
    <w:name w:val="A0C64D2D17D44083BDF358796FD2E1F6"/>
    <w:rsid w:val="00B16435"/>
    <w:rPr>
      <w:lang w:val="en-US" w:eastAsia="en-US"/>
    </w:rPr>
  </w:style>
  <w:style w:type="paragraph" w:customStyle="1" w:styleId="F6C57E2288784334AB00742D325FBECB">
    <w:name w:val="F6C57E2288784334AB00742D325FBECB"/>
    <w:rsid w:val="00B16435"/>
    <w:rPr>
      <w:lang w:val="en-US" w:eastAsia="en-US"/>
    </w:rPr>
  </w:style>
  <w:style w:type="paragraph" w:customStyle="1" w:styleId="16574DBD9AFA4C04BA9EF20D779CCE4E">
    <w:name w:val="16574DBD9AFA4C04BA9EF20D779CCE4E"/>
    <w:rsid w:val="00B16435"/>
    <w:rPr>
      <w:lang w:val="en-US" w:eastAsia="en-US"/>
    </w:rPr>
  </w:style>
  <w:style w:type="paragraph" w:customStyle="1" w:styleId="42262356C2F048458DBB79DB5043E2A4">
    <w:name w:val="42262356C2F048458DBB79DB5043E2A4"/>
    <w:rsid w:val="00B16435"/>
    <w:rPr>
      <w:lang w:val="en-US" w:eastAsia="en-US"/>
    </w:rPr>
  </w:style>
  <w:style w:type="paragraph" w:customStyle="1" w:styleId="E67914AF184B40FF9BB78ED0D7136B94">
    <w:name w:val="E67914AF184B40FF9BB78ED0D7136B94"/>
    <w:rsid w:val="00B16435"/>
    <w:rPr>
      <w:lang w:val="en-US" w:eastAsia="en-US"/>
    </w:rPr>
  </w:style>
  <w:style w:type="paragraph" w:customStyle="1" w:styleId="F0C72D99C9E14A78992CA3DD5C11FFF3">
    <w:name w:val="F0C72D99C9E14A78992CA3DD5C11FFF3"/>
    <w:rsid w:val="00B16435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E00B90309A4FAFB4F427AF58FFFBEC">
    <w:name w:val="5FE00B90309A4FAFB4F427AF58FFFBEC"/>
  </w:style>
  <w:style w:type="character" w:styleId="SubtleEmphasis">
    <w:name w:val="Subtle Emphasis"/>
    <w:basedOn w:val="DefaultParagraphFont"/>
    <w:unhideWhenUsed/>
    <w:qFormat/>
    <w:rsid w:val="00B16435"/>
    <w:rPr>
      <w:i/>
      <w:iCs/>
      <w:color w:val="auto"/>
    </w:rPr>
  </w:style>
  <w:style w:type="paragraph" w:customStyle="1" w:styleId="A1F6C6F90DC547609D4D05DF8DF7B3D8">
    <w:name w:val="A1F6C6F90DC547609D4D05DF8DF7B3D8"/>
  </w:style>
  <w:style w:type="paragraph" w:customStyle="1" w:styleId="DC6D8D599E384FECB955A5EA188DE295">
    <w:name w:val="DC6D8D599E384FECB955A5EA188DE295"/>
  </w:style>
  <w:style w:type="paragraph" w:customStyle="1" w:styleId="035377F5996D412DB5DF38D6C3F6C851">
    <w:name w:val="035377F5996D412DB5DF38D6C3F6C851"/>
  </w:style>
  <w:style w:type="paragraph" w:customStyle="1" w:styleId="2C4D5B0686E34F178F7E2585FF6B4FDB">
    <w:name w:val="2C4D5B0686E34F178F7E2585FF6B4FDB"/>
  </w:style>
  <w:style w:type="paragraph" w:customStyle="1" w:styleId="AE13BD43BABE456DBF7C9CF858246EEC">
    <w:name w:val="AE13BD43BABE456DBF7C9CF858246EEC"/>
  </w:style>
  <w:style w:type="paragraph" w:customStyle="1" w:styleId="E1B147A9AF31456B98BA5C6BCC721757">
    <w:name w:val="E1B147A9AF31456B98BA5C6BCC721757"/>
  </w:style>
  <w:style w:type="paragraph" w:customStyle="1" w:styleId="16095FCF2CDA4ED3A73AC5ED28936A79">
    <w:name w:val="16095FCF2CDA4ED3A73AC5ED28936A79"/>
  </w:style>
  <w:style w:type="paragraph" w:customStyle="1" w:styleId="ABDDDCFCAB674D2A8B39C5D61F16B966">
    <w:name w:val="ABDDDCFCAB674D2A8B39C5D61F16B966"/>
  </w:style>
  <w:style w:type="paragraph" w:customStyle="1" w:styleId="4B2618982D0D4D3192FEB13B8856F32B">
    <w:name w:val="4B2618982D0D4D3192FEB13B8856F32B"/>
  </w:style>
  <w:style w:type="paragraph" w:customStyle="1" w:styleId="C293AD7148FA4841B4A7271C63059015">
    <w:name w:val="C293AD7148FA4841B4A7271C63059015"/>
  </w:style>
  <w:style w:type="paragraph" w:customStyle="1" w:styleId="9419A0D867C54B45915A127B9C201660">
    <w:name w:val="9419A0D867C54B45915A127B9C201660"/>
  </w:style>
  <w:style w:type="paragraph" w:customStyle="1" w:styleId="DE73F67D20584C40B660E2EE76D19336">
    <w:name w:val="DE73F67D20584C40B660E2EE76D19336"/>
  </w:style>
  <w:style w:type="paragraph" w:customStyle="1" w:styleId="8C7719D1A3E24CAB88F02E327B67BD7E">
    <w:name w:val="8C7719D1A3E24CAB88F02E327B67BD7E"/>
  </w:style>
  <w:style w:type="paragraph" w:customStyle="1" w:styleId="B0B7F9FF33C84A689609C42CBF07944E">
    <w:name w:val="B0B7F9FF33C84A689609C42CBF07944E"/>
  </w:style>
  <w:style w:type="paragraph" w:customStyle="1" w:styleId="2E4834849C4F4C2FB93FF3E7A7A2C444">
    <w:name w:val="2E4834849C4F4C2FB93FF3E7A7A2C444"/>
  </w:style>
  <w:style w:type="paragraph" w:customStyle="1" w:styleId="8775AB823A5540AFB073FF0E02F22E21">
    <w:name w:val="8775AB823A5540AFB073FF0E02F22E21"/>
    <w:rsid w:val="00B16435"/>
    <w:rPr>
      <w:lang w:val="en-US" w:eastAsia="en-US"/>
    </w:rPr>
  </w:style>
  <w:style w:type="paragraph" w:customStyle="1" w:styleId="D3896034A6EE469B86187138880AEE95">
    <w:name w:val="D3896034A6EE469B86187138880AEE95"/>
    <w:rsid w:val="00B16435"/>
    <w:rPr>
      <w:lang w:val="en-US" w:eastAsia="en-US"/>
    </w:rPr>
  </w:style>
  <w:style w:type="paragraph" w:customStyle="1" w:styleId="CA8998A4FFF3485582CAFCB6A31DD9CE">
    <w:name w:val="CA8998A4FFF3485582CAFCB6A31DD9CE"/>
    <w:rsid w:val="00B16435"/>
    <w:rPr>
      <w:lang w:val="en-US" w:eastAsia="en-US"/>
    </w:rPr>
  </w:style>
  <w:style w:type="paragraph" w:customStyle="1" w:styleId="3C041145E06F4A29B1745D4BD68CA3B9">
    <w:name w:val="3C041145E06F4A29B1745D4BD68CA3B9"/>
    <w:rsid w:val="00B16435"/>
    <w:rPr>
      <w:lang w:val="en-US" w:eastAsia="en-US"/>
    </w:rPr>
  </w:style>
  <w:style w:type="paragraph" w:customStyle="1" w:styleId="06DD32C5AB344F8992F3E209136563F5">
    <w:name w:val="06DD32C5AB344F8992F3E209136563F5"/>
    <w:rsid w:val="00B16435"/>
    <w:rPr>
      <w:lang w:val="en-US" w:eastAsia="en-US"/>
    </w:rPr>
  </w:style>
  <w:style w:type="paragraph" w:customStyle="1" w:styleId="A0C64D2D17D44083BDF358796FD2E1F6">
    <w:name w:val="A0C64D2D17D44083BDF358796FD2E1F6"/>
    <w:rsid w:val="00B16435"/>
    <w:rPr>
      <w:lang w:val="en-US" w:eastAsia="en-US"/>
    </w:rPr>
  </w:style>
  <w:style w:type="paragraph" w:customStyle="1" w:styleId="F6C57E2288784334AB00742D325FBECB">
    <w:name w:val="F6C57E2288784334AB00742D325FBECB"/>
    <w:rsid w:val="00B16435"/>
    <w:rPr>
      <w:lang w:val="en-US" w:eastAsia="en-US"/>
    </w:rPr>
  </w:style>
  <w:style w:type="paragraph" w:customStyle="1" w:styleId="16574DBD9AFA4C04BA9EF20D779CCE4E">
    <w:name w:val="16574DBD9AFA4C04BA9EF20D779CCE4E"/>
    <w:rsid w:val="00B16435"/>
    <w:rPr>
      <w:lang w:val="en-US" w:eastAsia="en-US"/>
    </w:rPr>
  </w:style>
  <w:style w:type="paragraph" w:customStyle="1" w:styleId="42262356C2F048458DBB79DB5043E2A4">
    <w:name w:val="42262356C2F048458DBB79DB5043E2A4"/>
    <w:rsid w:val="00B16435"/>
    <w:rPr>
      <w:lang w:val="en-US" w:eastAsia="en-US"/>
    </w:rPr>
  </w:style>
  <w:style w:type="paragraph" w:customStyle="1" w:styleId="E67914AF184B40FF9BB78ED0D7136B94">
    <w:name w:val="E67914AF184B40FF9BB78ED0D7136B94"/>
    <w:rsid w:val="00B16435"/>
    <w:rPr>
      <w:lang w:val="en-US" w:eastAsia="en-US"/>
    </w:rPr>
  </w:style>
  <w:style w:type="paragraph" w:customStyle="1" w:styleId="F0C72D99C9E14A78992CA3DD5C11FFF3">
    <w:name w:val="F0C72D99C9E14A78992CA3DD5C11FFF3"/>
    <w:rsid w:val="00B16435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="" xmlns:r="http://schemas.openxmlformats.org/officeDocument/2006/relationships"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D487A86-92B5-4F24-9108-BC1A1998D6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TS103463080</Template>
  <TotalTime>45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TuanTran</cp:lastModifiedBy>
  <cp:revision>20</cp:revision>
  <dcterms:created xsi:type="dcterms:W3CDTF">2014-09-12T12:56:00Z</dcterms:created>
  <dcterms:modified xsi:type="dcterms:W3CDTF">2014-09-17T12:37:00Z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TC034630809991</vt:lpwstr>
  </property>
</Properties>
</file>